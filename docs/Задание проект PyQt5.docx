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Основная макетная таблица"/>
      </w:tblPr>
      <w:tblGrid>
        <w:gridCol w:w="6007"/>
        <w:gridCol w:w="4311"/>
      </w:tblGrid>
      <w:tr w:rsidR="00184664" w:rsidRPr="00A85B6F" w14:paraId="17A544CD" w14:textId="77777777" w:rsidTr="00984A2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992" w:type="dxa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левой стороны"/>
            </w:tblPr>
            <w:tblGrid>
              <w:gridCol w:w="5992"/>
            </w:tblGrid>
            <w:tr w:rsidR="00184664" w:rsidRPr="00A85B6F" w14:paraId="225E88F6" w14:textId="77777777" w:rsidTr="00F34D27">
              <w:trPr>
                <w:trHeight w:hRule="exact" w:val="2531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14:paraId="2D11C0F8" w14:textId="4321AE3F" w:rsidR="00184664" w:rsidRPr="00A85B6F" w:rsidRDefault="008F763B" w:rsidP="00CC7AD0">
                  <w:pPr>
                    <w:pStyle w:val="2"/>
                  </w:pPr>
                  <w:r>
                    <w:t>тема проекта</w:t>
                  </w:r>
                </w:p>
                <w:p w14:paraId="1D24A870" w14:textId="38AD3559" w:rsidR="00184664" w:rsidRPr="00A85B6F" w:rsidRDefault="008F763B" w:rsidP="00CC7AD0">
                  <w:pPr>
                    <w:pStyle w:val="3"/>
                  </w:pPr>
                  <w:r>
                    <w:t>Приложение для заметок будущих фильмов</w:t>
                  </w:r>
                </w:p>
              </w:tc>
            </w:tr>
            <w:tr w:rsidR="00184664" w:rsidRPr="00A85B6F" w14:paraId="6B4E7F77" w14:textId="77777777" w:rsidTr="004441C6">
              <w:trPr>
                <w:trHeight w:val="5653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14:paraId="1FB908A8" w14:textId="44F60928" w:rsidR="00184664" w:rsidRPr="00A85B6F" w:rsidRDefault="00076649" w:rsidP="00CC7AD0">
                  <w:pPr>
                    <w:pStyle w:val="2"/>
                  </w:pPr>
                  <w:r>
                    <w:t>УКАЗАНИЯ ПО ИСПОЛЬЗОВАНИЮ ПРОГРАММЫ</w:t>
                  </w:r>
                </w:p>
                <w:p w14:paraId="0445302E" w14:textId="77777777" w:rsidR="00076649" w:rsidRDefault="00076649" w:rsidP="00076649">
                  <w:r>
                    <w:t xml:space="preserve">Запустить программу командой </w:t>
                  </w:r>
                </w:p>
                <w:p w14:paraId="28F8A2DA" w14:textId="7DC8D80F" w:rsidR="00076649" w:rsidRPr="00881485" w:rsidRDefault="00881485" w:rsidP="00076649">
                  <w:pPr>
                    <w:rPr>
                      <w:b/>
                      <w:bCs/>
                      <w:lang w:val="en-US"/>
                    </w:rPr>
                  </w:pPr>
                  <w:r w:rsidRPr="00881485">
                    <w:rPr>
                      <w:b/>
                      <w:bCs/>
                      <w:highlight w:val="lightGray"/>
                      <w:lang w:val="en-US"/>
                    </w:rPr>
                    <w:t>sh</w:t>
                  </w:r>
                  <w:r w:rsidRPr="00881485">
                    <w:rPr>
                      <w:b/>
                      <w:bCs/>
                      <w:highlight w:val="lightGray"/>
                    </w:rPr>
                    <w:t xml:space="preserve"> </w:t>
                  </w:r>
                  <w:r w:rsidRPr="00881485">
                    <w:rPr>
                      <w:b/>
                      <w:bCs/>
                      <w:highlight w:val="lightGray"/>
                      <w:lang w:val="en-US"/>
                    </w:rPr>
                    <w:t>run.sh</w:t>
                  </w:r>
                </w:p>
                <w:p w14:paraId="39721A3C" w14:textId="783D8596" w:rsidR="00184664" w:rsidRPr="00076649" w:rsidRDefault="00076649" w:rsidP="00CC7AD0">
                  <w:pPr>
                    <w:pStyle w:val="2"/>
                  </w:pPr>
                  <w:r>
                    <w:t>Описание функионала программы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03"/>
                    <w:gridCol w:w="2905"/>
                    <w:gridCol w:w="1754"/>
                  </w:tblGrid>
                  <w:tr w:rsidR="00076649" w14:paraId="476B73B8" w14:textId="77777777" w:rsidTr="004441C6">
                    <w:tc>
                      <w:tcPr>
                        <w:tcW w:w="603" w:type="dxa"/>
                      </w:tcPr>
                      <w:p w14:paraId="7AAA98A9" w14:textId="2F042FB1" w:rsidR="00076649" w:rsidRPr="004441C6" w:rsidRDefault="004441C6" w:rsidP="004441C6">
                        <w:pPr>
                          <w:spacing w:after="60" w:line="259" w:lineRule="auto"/>
                          <w:jc w:val="both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№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7DAF73C4" w14:textId="3D7DC9BA" w:rsidR="00076649" w:rsidRDefault="004441C6" w:rsidP="004441C6">
                        <w:pPr>
                          <w:jc w:val="both"/>
                        </w:pPr>
                        <w:r>
                          <w:t>Название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4EF92774" w14:textId="40EDB2BF" w:rsidR="00076649" w:rsidRDefault="004441C6" w:rsidP="004670DD">
                        <w:r>
                          <w:t>Реализация</w:t>
                        </w:r>
                      </w:p>
                    </w:tc>
                  </w:tr>
                  <w:tr w:rsidR="00076649" w14:paraId="712171BB" w14:textId="77777777" w:rsidTr="004441C6">
                    <w:tc>
                      <w:tcPr>
                        <w:tcW w:w="603" w:type="dxa"/>
                      </w:tcPr>
                      <w:p w14:paraId="004326E0" w14:textId="4EA659F7" w:rsidR="00076649" w:rsidRDefault="004441C6" w:rsidP="004441C6">
                        <w:pPr>
                          <w:jc w:val="both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2B37085D" w14:textId="5379BFEC" w:rsidR="00076649" w:rsidRPr="004441C6" w:rsidRDefault="004441C6" w:rsidP="004441C6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4441C6">
                          <w:rPr>
                            <w:sz w:val="18"/>
                            <w:szCs w:val="18"/>
                          </w:rPr>
                          <w:t>Возможность добавления и удаления новой заметки фильма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0993B5EB" w14:textId="77777777" w:rsidR="006E0791" w:rsidRDefault="006E0791" w:rsidP="004670DD"/>
                      <w:p w14:paraId="794898F9" w14:textId="72F70550" w:rsidR="00076649" w:rsidRDefault="004441C6" w:rsidP="004670DD">
                        <w:r>
                          <w:t>В процессе</w:t>
                        </w:r>
                      </w:p>
                    </w:tc>
                  </w:tr>
                  <w:tr w:rsidR="00076649" w14:paraId="41A22ADA" w14:textId="77777777" w:rsidTr="004441C6">
                    <w:tc>
                      <w:tcPr>
                        <w:tcW w:w="603" w:type="dxa"/>
                      </w:tcPr>
                      <w:p w14:paraId="2B14F4B7" w14:textId="5ED62934" w:rsidR="00076649" w:rsidRDefault="004441C6" w:rsidP="004441C6">
                        <w:pPr>
                          <w:jc w:val="both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5DFCEBF7" w14:textId="1B939E4D" w:rsidR="00076649" w:rsidRPr="004441C6" w:rsidRDefault="004441C6" w:rsidP="004441C6">
                        <w:pPr>
                          <w:jc w:val="left"/>
                        </w:pPr>
                        <w:r>
                          <w:t>Возможность добавления в заметке фильма</w:t>
                        </w:r>
                        <w:r w:rsidRPr="004441C6">
                          <w:t>:</w:t>
                        </w:r>
                        <w:r>
                          <w:t xml:space="preserve"> постера, </w:t>
                        </w:r>
                        <w:proofErr w:type="gramStart"/>
                        <w:r>
                          <w:t>описания,  названия</w:t>
                        </w:r>
                        <w:proofErr w:type="gramEnd"/>
                        <w:r>
                          <w:t xml:space="preserve"> и жанра фильма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230E0A62" w14:textId="77777777" w:rsidR="006E0791" w:rsidRDefault="006E0791" w:rsidP="004670DD"/>
                      <w:p w14:paraId="637AA41E" w14:textId="77777777" w:rsidR="006E0791" w:rsidRDefault="006E0791" w:rsidP="004670DD"/>
                      <w:p w14:paraId="4AF55A9E" w14:textId="6CB128E4" w:rsidR="00076649" w:rsidRDefault="004441C6" w:rsidP="004670DD">
                        <w:r>
                          <w:t>В процессе</w:t>
                        </w:r>
                      </w:p>
                    </w:tc>
                  </w:tr>
                  <w:tr w:rsidR="00076649" w14:paraId="004B0DA8" w14:textId="77777777" w:rsidTr="004441C6">
                    <w:tc>
                      <w:tcPr>
                        <w:tcW w:w="603" w:type="dxa"/>
                      </w:tcPr>
                      <w:p w14:paraId="0552C3AB" w14:textId="0E195304" w:rsidR="00076649" w:rsidRDefault="004441C6" w:rsidP="004441C6">
                        <w:pPr>
                          <w:jc w:val="both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53291BC3" w14:textId="6B17DABF" w:rsidR="00076649" w:rsidRPr="00655B12" w:rsidRDefault="006E0791" w:rsidP="004441C6">
                        <w:pPr>
                          <w:jc w:val="left"/>
                        </w:pPr>
                        <w:r>
                          <w:t xml:space="preserve">Возможность сортировки заметок по </w:t>
                        </w:r>
                        <w:r w:rsidR="00655B12">
                          <w:t>времени редактирования или по названию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3387058B" w14:textId="77777777" w:rsidR="006E0791" w:rsidRDefault="006E0791" w:rsidP="004670DD"/>
                      <w:p w14:paraId="6B1ADADC" w14:textId="1893E90B" w:rsidR="00076649" w:rsidRDefault="00655B12" w:rsidP="00655B12">
                        <w:pPr>
                          <w:jc w:val="both"/>
                        </w:pPr>
                        <w:r>
                          <w:t xml:space="preserve">   </w:t>
                        </w:r>
                        <w:r w:rsidR="004441C6">
                          <w:t>В процессе</w:t>
                        </w:r>
                      </w:p>
                    </w:tc>
                  </w:tr>
                  <w:tr w:rsidR="00076649" w14:paraId="1E591A0E" w14:textId="77777777" w:rsidTr="004441C6">
                    <w:tc>
                      <w:tcPr>
                        <w:tcW w:w="603" w:type="dxa"/>
                      </w:tcPr>
                      <w:p w14:paraId="5A579084" w14:textId="7C9284EF" w:rsidR="00076649" w:rsidRDefault="004441C6" w:rsidP="004441C6">
                        <w:pPr>
                          <w:jc w:val="both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2905" w:type="dxa"/>
                      </w:tcPr>
                      <w:p w14:paraId="6C4FF16B" w14:textId="1A7B2A39" w:rsidR="00076649" w:rsidRPr="006E0791" w:rsidRDefault="006E0791" w:rsidP="004441C6">
                        <w:pPr>
                          <w:jc w:val="left"/>
                        </w:pPr>
                        <w:r>
                          <w:t>Возможность добавления и удаления заметок в избранные</w:t>
                        </w:r>
                      </w:p>
                    </w:tc>
                    <w:tc>
                      <w:tcPr>
                        <w:tcW w:w="1754" w:type="dxa"/>
                      </w:tcPr>
                      <w:p w14:paraId="2C69C68F" w14:textId="77777777" w:rsidR="006E0791" w:rsidRDefault="006E0791" w:rsidP="004670DD"/>
                      <w:p w14:paraId="51ED7973" w14:textId="020F9F95" w:rsidR="00076649" w:rsidRDefault="004441C6" w:rsidP="004670DD">
                        <w:r>
                          <w:t>В процессе</w:t>
                        </w:r>
                      </w:p>
                    </w:tc>
                  </w:tr>
                </w:tbl>
                <w:p w14:paraId="78A19E9A" w14:textId="6B3AB6F0" w:rsidR="004670DD" w:rsidRPr="00A85B6F" w:rsidRDefault="004670DD" w:rsidP="004670DD"/>
              </w:tc>
            </w:tr>
          </w:tbl>
          <w:p w14:paraId="3D7CEC72" w14:textId="77777777" w:rsidR="00184664" w:rsidRPr="00A85B6F" w:rsidRDefault="00184664" w:rsidP="00CC7AD0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275" w:type="dxa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правой стороны"/>
            </w:tblPr>
            <w:tblGrid>
              <w:gridCol w:w="4275"/>
            </w:tblGrid>
            <w:tr w:rsidR="00184664" w:rsidRPr="00A85B6F" w14:paraId="01C6175F" w14:textId="77777777" w:rsidTr="00655B12">
              <w:trPr>
                <w:trHeight w:hRule="exact" w:val="252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14:paraId="7C87A0C2" w14:textId="767F0D5A" w:rsidR="00184664" w:rsidRPr="00A85B6F" w:rsidRDefault="008F763B" w:rsidP="00CC7AD0">
                  <w:pPr>
                    <w:pStyle w:val="2"/>
                  </w:pPr>
                  <w:r>
                    <w:t>ЦЕЛЬ ПРОЕКТА</w:t>
                  </w:r>
                </w:p>
                <w:p w14:paraId="7A2F4063" w14:textId="626046BC" w:rsidR="00184664" w:rsidRPr="008F763B" w:rsidRDefault="00655B12" w:rsidP="00CC7AD0">
                  <w:pPr>
                    <w:pStyle w:val="3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Разработать программу для заметок будущих фильмов чтобы составить их минимальное представление в форме заметки.</w:t>
                  </w:r>
                </w:p>
              </w:tc>
            </w:tr>
            <w:tr w:rsidR="00184664" w:rsidRPr="00A85B6F" w14:paraId="02C004FB" w14:textId="77777777" w:rsidTr="00655B12">
              <w:trPr>
                <w:trHeight w:val="9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3554" w:type="dxa"/>
                    <w:tblInd w:w="4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Макетная таблица контактных данных"/>
                  </w:tblPr>
                  <w:tblGrid>
                    <w:gridCol w:w="1777"/>
                    <w:gridCol w:w="1777"/>
                  </w:tblGrid>
                  <w:tr w:rsidR="00184664" w:rsidRPr="00A85B6F" w14:paraId="0CD9C695" w14:textId="77777777" w:rsidTr="00655B12">
                    <w:trPr>
                      <w:trHeight w:val="168"/>
                    </w:trPr>
                    <w:tc>
                      <w:tcPr>
                        <w:tcW w:w="1777" w:type="dxa"/>
                        <w:tcMar>
                          <w:top w:w="432" w:type="dxa"/>
                          <w:bottom w:w="0" w:type="dxa"/>
                        </w:tcMar>
                      </w:tcPr>
                      <w:p w14:paraId="277B3F4D" w14:textId="14DA8439" w:rsidR="00184664" w:rsidRPr="00A85B6F" w:rsidRDefault="00184664" w:rsidP="00CC7AD0">
                        <w:pPr>
                          <w:pStyle w:val="3"/>
                        </w:pPr>
                      </w:p>
                    </w:tc>
                    <w:tc>
                      <w:tcPr>
                        <w:tcW w:w="1777" w:type="dxa"/>
                        <w:tcMar>
                          <w:top w:w="432" w:type="dxa"/>
                          <w:bottom w:w="0" w:type="dxa"/>
                        </w:tcMar>
                      </w:tcPr>
                      <w:p w14:paraId="3E3831C2" w14:textId="1E0F3AA7" w:rsidR="00184664" w:rsidRPr="00A85B6F" w:rsidRDefault="00184664" w:rsidP="00CC7AD0">
                        <w:pPr>
                          <w:pStyle w:val="3"/>
                        </w:pPr>
                      </w:p>
                    </w:tc>
                  </w:tr>
                </w:tbl>
                <w:p w14:paraId="4C91719A" w14:textId="4EA8F05D" w:rsidR="00184664" w:rsidRPr="00A85B6F" w:rsidRDefault="00184664" w:rsidP="00CC7AD0"/>
              </w:tc>
            </w:tr>
            <w:tr w:rsidR="00184664" w:rsidRPr="00A85B6F" w14:paraId="400FDC1B" w14:textId="77777777" w:rsidTr="00655B12">
              <w:trPr>
                <w:trHeight w:val="659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0428306A" w14:textId="77777777" w:rsidR="006E0791" w:rsidRDefault="006E0791" w:rsidP="006E0791">
                  <w:pPr>
                    <w:pStyle w:val="2"/>
                  </w:pPr>
                </w:p>
                <w:p w14:paraId="72DE4FA1" w14:textId="77777777" w:rsidR="006E0791" w:rsidRDefault="006E0791" w:rsidP="006E0791">
                  <w:pPr>
                    <w:pStyle w:val="2"/>
                  </w:pPr>
                </w:p>
                <w:p w14:paraId="3CB1AA08" w14:textId="77777777" w:rsidR="006E0791" w:rsidRDefault="006E0791" w:rsidP="006E0791">
                  <w:pPr>
                    <w:pStyle w:val="2"/>
                  </w:pPr>
                </w:p>
                <w:p w14:paraId="767EC247" w14:textId="77777777" w:rsidR="00655B12" w:rsidRDefault="00655B12" w:rsidP="006E0791">
                  <w:pPr>
                    <w:pStyle w:val="2"/>
                  </w:pPr>
                </w:p>
                <w:p w14:paraId="1B8BB11B" w14:textId="1F2200A0" w:rsidR="00184664" w:rsidRPr="00A85B6F" w:rsidRDefault="008F763B" w:rsidP="006E0791">
                  <w:pPr>
                    <w:pStyle w:val="2"/>
                  </w:pPr>
                  <w:r>
                    <w:t>автор и руководитель проекта</w:t>
                  </w:r>
                </w:p>
                <w:p w14:paraId="2B936C6E" w14:textId="3B01C024" w:rsidR="00076649" w:rsidRDefault="00076649" w:rsidP="006E0791">
                  <w:pPr>
                    <w:pStyle w:val="3"/>
                  </w:pPr>
                  <w:r w:rsidRPr="00076649">
                    <w:rPr>
                      <w:i/>
                      <w:iCs/>
                    </w:rPr>
                    <w:t>Автор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t>– Луконин</w:t>
                  </w:r>
                </w:p>
                <w:p w14:paraId="437E7217" w14:textId="1C20A62A" w:rsidR="00076649" w:rsidRDefault="00076649" w:rsidP="006E0791">
                  <w:pPr>
                    <w:pStyle w:val="3"/>
                  </w:pPr>
                  <w:r>
                    <w:t>Егор Дмитриевич</w:t>
                  </w:r>
                </w:p>
                <w:p w14:paraId="59161AD2" w14:textId="509D1193" w:rsidR="00076649" w:rsidRPr="00A85B6F" w:rsidRDefault="00076649" w:rsidP="006E0791">
                  <w:pPr>
                    <w:pStyle w:val="3"/>
                  </w:pPr>
                  <w:r w:rsidRPr="00076649">
                    <w:rPr>
                      <w:i/>
                      <w:iCs/>
                    </w:rPr>
                    <w:t>Руководитель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t>- Михаил      Владимирович Кормановски</w:t>
                  </w:r>
                  <w:r w:rsidR="007E4D73">
                    <w:t>й</w:t>
                  </w:r>
                </w:p>
              </w:tc>
            </w:tr>
          </w:tbl>
          <w:p w14:paraId="3B7BCE47" w14:textId="77777777" w:rsidR="00184664" w:rsidRPr="00A85B6F" w:rsidRDefault="00184664" w:rsidP="00CC7AD0"/>
        </w:tc>
      </w:tr>
    </w:tbl>
    <w:p w14:paraId="3A4D1921" w14:textId="77777777" w:rsidR="00BA68C1" w:rsidRPr="00A85B6F" w:rsidRDefault="00BA68C1" w:rsidP="004670DD">
      <w:pPr>
        <w:pStyle w:val="a9"/>
      </w:pPr>
    </w:p>
    <w:sectPr w:rsidR="00BA68C1" w:rsidRPr="00A85B6F" w:rsidSect="00F34D27">
      <w:footerReference w:type="default" r:id="rId6"/>
      <w:headerReference w:type="first" r:id="rId7"/>
      <w:pgSz w:w="11906" w:h="16838" w:code="9"/>
      <w:pgMar w:top="794" w:right="794" w:bottom="680" w:left="794" w:header="79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BE1A1" w14:textId="77777777" w:rsidR="00F2302F" w:rsidRDefault="00F2302F" w:rsidP="008B2920">
      <w:pPr>
        <w:spacing w:after="0" w:line="240" w:lineRule="auto"/>
      </w:pPr>
      <w:r>
        <w:separator/>
      </w:r>
    </w:p>
  </w:endnote>
  <w:endnote w:type="continuationSeparator" w:id="0">
    <w:p w14:paraId="45E032E9" w14:textId="77777777" w:rsidR="00F2302F" w:rsidRDefault="00F2302F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AF47E6" w14:textId="77777777" w:rsidR="00853CE2" w:rsidRDefault="00853CE2" w:rsidP="00853CE2">
        <w:pPr>
          <w:pStyle w:val="a6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F34D27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DABFD" w14:textId="77777777" w:rsidR="00F2302F" w:rsidRDefault="00F2302F" w:rsidP="008B2920">
      <w:pPr>
        <w:spacing w:after="0" w:line="240" w:lineRule="auto"/>
      </w:pPr>
      <w:r>
        <w:separator/>
      </w:r>
    </w:p>
  </w:footnote>
  <w:footnote w:type="continuationSeparator" w:id="0">
    <w:p w14:paraId="7C24DADC" w14:textId="77777777" w:rsidR="00F2302F" w:rsidRDefault="00F2302F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Макетная таблица верхнего колонтитула"/>
    </w:tblPr>
    <w:tblGrid>
      <w:gridCol w:w="10288"/>
    </w:tblGrid>
    <w:tr w:rsidR="00A85B6F" w14:paraId="6969E23B" w14:textId="77777777" w:rsidTr="00142F58">
      <w:tc>
        <w:tcPr>
          <w:tcW w:w="9340" w:type="dxa"/>
          <w:tcBorders>
            <w:bottom w:val="single" w:sz="12" w:space="0" w:color="FFD556" w:themeColor="accent1"/>
          </w:tcBorders>
        </w:tcPr>
        <w:p w14:paraId="4D9BB48A" w14:textId="1FB53CDA" w:rsidR="00A85B6F" w:rsidRPr="008F763B" w:rsidRDefault="008F763B" w:rsidP="008F763B">
          <w:pPr>
            <w:pStyle w:val="1"/>
            <w:rPr>
              <w:lang w:val="en-US"/>
            </w:rPr>
          </w:pPr>
          <w:r>
            <w:t xml:space="preserve">ЗАДАНИЕ ПРОеКТА </w:t>
          </w:r>
          <w:r>
            <w:rPr>
              <w:lang w:val="en-US"/>
            </w:rPr>
            <w:t>pyqt5</w:t>
          </w:r>
        </w:p>
      </w:tc>
    </w:tr>
    <w:tr w:rsidR="00142F58" w14:paraId="393AE298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1E18D1F2" w14:textId="77777777" w:rsidR="00142F58" w:rsidRDefault="00142F58" w:rsidP="00142F58"/>
      </w:tc>
    </w:tr>
  </w:tbl>
  <w:p w14:paraId="2313A51B" w14:textId="77777777" w:rsidR="00BD5EFB" w:rsidRDefault="00BD5EF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3B"/>
    <w:rsid w:val="000243D1"/>
    <w:rsid w:val="00042491"/>
    <w:rsid w:val="00057F04"/>
    <w:rsid w:val="00076649"/>
    <w:rsid w:val="000A378C"/>
    <w:rsid w:val="0010042F"/>
    <w:rsid w:val="00135C2C"/>
    <w:rsid w:val="00142F58"/>
    <w:rsid w:val="00153ED4"/>
    <w:rsid w:val="00184664"/>
    <w:rsid w:val="001C7765"/>
    <w:rsid w:val="001F60D3"/>
    <w:rsid w:val="0020741F"/>
    <w:rsid w:val="0027115C"/>
    <w:rsid w:val="00293B83"/>
    <w:rsid w:val="00390414"/>
    <w:rsid w:val="003E1711"/>
    <w:rsid w:val="004441C6"/>
    <w:rsid w:val="0045425A"/>
    <w:rsid w:val="00463A38"/>
    <w:rsid w:val="004670DD"/>
    <w:rsid w:val="0048346B"/>
    <w:rsid w:val="004D37CC"/>
    <w:rsid w:val="004E4CA5"/>
    <w:rsid w:val="00502D70"/>
    <w:rsid w:val="00510920"/>
    <w:rsid w:val="00517626"/>
    <w:rsid w:val="005B0E81"/>
    <w:rsid w:val="00630D36"/>
    <w:rsid w:val="00655B12"/>
    <w:rsid w:val="006A3CE7"/>
    <w:rsid w:val="006E0791"/>
    <w:rsid w:val="006E5FD2"/>
    <w:rsid w:val="006F1734"/>
    <w:rsid w:val="00781D13"/>
    <w:rsid w:val="00783C41"/>
    <w:rsid w:val="00787503"/>
    <w:rsid w:val="00792967"/>
    <w:rsid w:val="007E4D73"/>
    <w:rsid w:val="007E7032"/>
    <w:rsid w:val="00833359"/>
    <w:rsid w:val="008425A1"/>
    <w:rsid w:val="00853CE2"/>
    <w:rsid w:val="00860491"/>
    <w:rsid w:val="00881485"/>
    <w:rsid w:val="00887A77"/>
    <w:rsid w:val="008A4E77"/>
    <w:rsid w:val="008B2920"/>
    <w:rsid w:val="008B2DF7"/>
    <w:rsid w:val="008F763B"/>
    <w:rsid w:val="00905520"/>
    <w:rsid w:val="009244EC"/>
    <w:rsid w:val="009814C0"/>
    <w:rsid w:val="00984A27"/>
    <w:rsid w:val="00A213B1"/>
    <w:rsid w:val="00A85B6F"/>
    <w:rsid w:val="00A915C8"/>
    <w:rsid w:val="00AA3476"/>
    <w:rsid w:val="00AA6B7B"/>
    <w:rsid w:val="00AB540C"/>
    <w:rsid w:val="00AC5D83"/>
    <w:rsid w:val="00B15938"/>
    <w:rsid w:val="00B67DB0"/>
    <w:rsid w:val="00BA68C1"/>
    <w:rsid w:val="00BD34A5"/>
    <w:rsid w:val="00BD5EFB"/>
    <w:rsid w:val="00BE2D6E"/>
    <w:rsid w:val="00C35EFB"/>
    <w:rsid w:val="00C45E92"/>
    <w:rsid w:val="00C73037"/>
    <w:rsid w:val="00D2689C"/>
    <w:rsid w:val="00D97FFA"/>
    <w:rsid w:val="00DF6A6F"/>
    <w:rsid w:val="00E20402"/>
    <w:rsid w:val="00E27B07"/>
    <w:rsid w:val="00E60A4C"/>
    <w:rsid w:val="00E928A3"/>
    <w:rsid w:val="00F2302F"/>
    <w:rsid w:val="00F34D27"/>
    <w:rsid w:val="00F64E41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C8FD3"/>
  <w15:chartTrackingRefBased/>
  <w15:docId w15:val="{ACA6888B-602E-664C-9844-5C48B8B99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36A6B" w:themeColor="text2"/>
        <w:lang w:val="ru-RU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626"/>
  </w:style>
  <w:style w:type="paragraph" w:styleId="1">
    <w:name w:val="heading 1"/>
    <w:basedOn w:val="a"/>
    <w:link w:val="10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2">
    <w:name w:val="heading 2"/>
    <w:basedOn w:val="a"/>
    <w:link w:val="20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20">
    <w:name w:val="Заголовок 2 Знак"/>
    <w:basedOn w:val="a0"/>
    <w:link w:val="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a4">
    <w:name w:val="header"/>
    <w:basedOn w:val="a"/>
    <w:link w:val="a5"/>
    <w:uiPriority w:val="99"/>
    <w:unhideWhenUsed/>
    <w:rsid w:val="00A85B6F"/>
    <w:pPr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5B6F"/>
  </w:style>
  <w:style w:type="paragraph" w:styleId="a6">
    <w:name w:val="footer"/>
    <w:basedOn w:val="a"/>
    <w:link w:val="a7"/>
    <w:uiPriority w:val="99"/>
    <w:unhideWhenUsed/>
    <w:rsid w:val="00510920"/>
    <w:pPr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10920"/>
  </w:style>
  <w:style w:type="character" w:customStyle="1" w:styleId="40">
    <w:name w:val="Заголовок 4 Знак"/>
    <w:basedOn w:val="a0"/>
    <w:link w:val="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50">
    <w:name w:val="Заголовок 5 Знак"/>
    <w:basedOn w:val="a0"/>
    <w:link w:val="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a8">
    <w:name w:val="Placeholder Text"/>
    <w:basedOn w:val="a0"/>
    <w:uiPriority w:val="99"/>
    <w:semiHidden/>
    <w:rsid w:val="004E4CA5"/>
    <w:rPr>
      <w:color w:val="808080"/>
    </w:rPr>
  </w:style>
  <w:style w:type="paragraph" w:styleId="a9">
    <w:name w:val="No Spacing"/>
    <w:uiPriority w:val="11"/>
    <w:qFormat/>
    <w:rsid w:val="00F879CE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ab">
    <w:name w:val="Текст выноски Знак"/>
    <w:basedOn w:val="a0"/>
    <w:link w:val="aa"/>
    <w:uiPriority w:val="99"/>
    <w:semiHidden/>
    <w:rsid w:val="00E928A3"/>
    <w:rPr>
      <w:rFonts w:ascii="Segoe UI" w:hAnsi="Segoe UI" w:cs="Segoe UI"/>
    </w:rPr>
  </w:style>
  <w:style w:type="character" w:styleId="ac">
    <w:name w:val="annotation reference"/>
    <w:basedOn w:val="a0"/>
    <w:uiPriority w:val="99"/>
    <w:semiHidden/>
    <w:unhideWhenUsed/>
    <w:rsid w:val="0039041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90414"/>
    <w:pPr>
      <w:spacing w:line="240" w:lineRule="auto"/>
    </w:pPr>
  </w:style>
  <w:style w:type="character" w:customStyle="1" w:styleId="ae">
    <w:name w:val="Текст примечания Знак"/>
    <w:basedOn w:val="a0"/>
    <w:link w:val="ad"/>
    <w:uiPriority w:val="99"/>
    <w:semiHidden/>
    <w:rsid w:val="00390414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9041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90414"/>
    <w:rPr>
      <w:b/>
      <w:bCs/>
      <w:sz w:val="20"/>
      <w:szCs w:val="20"/>
    </w:rPr>
  </w:style>
  <w:style w:type="paragraph" w:styleId="af1">
    <w:name w:val="Title"/>
    <w:basedOn w:val="a"/>
    <w:next w:val="a"/>
    <w:link w:val="af2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af3">
    <w:name w:val="Subtitle"/>
    <w:basedOn w:val="a"/>
    <w:next w:val="a"/>
    <w:link w:val="af4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af4">
    <w:name w:val="Подзаголовок Знак"/>
    <w:basedOn w:val="a0"/>
    <w:link w:val="af3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6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gorlukonin/Library/Containers/com.microsoft.Word/Data/Library/Application%20Support/Microsoft/Office/16.0/DTS/ru-RU%7b11C31934-780F-9843-928D-A7002C2C7DE6%7d/%7bE5A20001-5F20-354E-A6C8-596E0DEECE07%7dtf16392742.dotx" TargetMode="External"/></Relationship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{E5A20001-5F20-354E-A6C8-596E0DEECE07}tf16392742.dotx</Template>
  <TotalTime>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2016-06-29T01:32:00Z</cp:lastPrinted>
  <dcterms:created xsi:type="dcterms:W3CDTF">2022-11-03T05:22:00Z</dcterms:created>
  <dcterms:modified xsi:type="dcterms:W3CDTF">2022-11-03T05:22:00Z</dcterms:modified>
</cp:coreProperties>
</file>